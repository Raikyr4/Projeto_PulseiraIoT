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6E11" w14:textId="0381777F" w:rsidR="00A845DB" w:rsidRDefault="00490438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FF3AA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4D19F5D9" wp14:editId="776CE69C">
            <wp:extent cx="815340" cy="952500"/>
            <wp:effectExtent l="0" t="0" r="0" b="0"/>
            <wp:docPr id="1" name="Imagem 1" descr="Descrição: C:\Users\LusoMoreira\Downloads\Logo PUC 1 ver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C:\Users\LusoMoreira\Downloads\Logo PUC 1 vers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7437" w14:textId="77777777" w:rsidR="00A845DB" w:rsidRPr="00C531BD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C531BD">
        <w:rPr>
          <w:rFonts w:ascii="Times New Roman" w:hAnsi="Times New Roman"/>
          <w:sz w:val="24"/>
          <w:szCs w:val="24"/>
        </w:rPr>
        <w:t>PONTIFÍCIA UNIVERSIDADE CATÓLICA DE GOIÁS</w:t>
      </w:r>
    </w:p>
    <w:p w14:paraId="7BBC4D59" w14:textId="77777777" w:rsidR="00A845DB" w:rsidRDefault="005975B7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ESCOLA </w:t>
      </w:r>
      <w:r w:rsidR="002B1CC1">
        <w:rPr>
          <w:rFonts w:ascii="Times New Roman" w:hAnsi="Times New Roman"/>
          <w:sz w:val="24"/>
          <w:szCs w:val="24"/>
        </w:rPr>
        <w:t>POLITÉCNICA E DE ARTES</w:t>
      </w:r>
    </w:p>
    <w:p w14:paraId="01F05AC7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 </w:t>
      </w:r>
      <w:r w:rsidR="00F33BE1">
        <w:rPr>
          <w:rFonts w:ascii="Times New Roman" w:hAnsi="Times New Roman"/>
          <w:sz w:val="24"/>
          <w:szCs w:val="24"/>
        </w:rPr>
        <w:t>XXXXXXXXXX</w:t>
      </w:r>
    </w:p>
    <w:p w14:paraId="7CD7391D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67B70FE9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74EA50A8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5C253644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1A9FA4A6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2583A143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45CE5FFB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1944F574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058931BF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7B460E40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499DB159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41A9862A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1F8CC324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CARTA DE PROJETO</w:t>
      </w:r>
    </w:p>
    <w:p w14:paraId="7626F34C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4F50A5CA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6742CF93" w14:textId="77777777" w:rsidR="00EA3D24" w:rsidRDefault="00EA3D24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7FDBED3D" w14:textId="77777777" w:rsidR="00EA3D24" w:rsidRDefault="00EA3D24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4E3580C7" w14:textId="77777777" w:rsidR="00EA3D24" w:rsidRDefault="00EA3D24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34939D6F" w14:textId="77777777" w:rsidR="00EA3D24" w:rsidRDefault="00EA3D24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63F527E6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53B2CB30" w14:textId="2216F7D0" w:rsidR="00EA3D24" w:rsidRPr="00851D13" w:rsidRDefault="00EA3D24" w:rsidP="00EA3D24">
      <w:pPr>
        <w:ind w:left="4536"/>
        <w:jc w:val="both"/>
        <w:rPr>
          <w:rFonts w:ascii="Times New Roman" w:hAnsi="Times New Roman"/>
        </w:rPr>
      </w:pPr>
      <w:r w:rsidRPr="00851D13">
        <w:rPr>
          <w:rFonts w:ascii="Times New Roman" w:hAnsi="Times New Roman"/>
        </w:rPr>
        <w:t xml:space="preserve">Trabalho acadêmico apresentado por à Pontifícia Universidade Católica de Goiás para a </w:t>
      </w:r>
      <w:r>
        <w:rPr>
          <w:rFonts w:ascii="Times New Roman" w:hAnsi="Times New Roman"/>
        </w:rPr>
        <w:t>disciplina</w:t>
      </w:r>
      <w:r w:rsidRPr="00851D13">
        <w:rPr>
          <w:rFonts w:ascii="Times New Roman" w:hAnsi="Times New Roman"/>
        </w:rPr>
        <w:t xml:space="preserve"> </w:t>
      </w:r>
      <w:r w:rsidR="005D2FC1">
        <w:rPr>
          <w:rFonts w:ascii="Times New Roman" w:hAnsi="Times New Roman"/>
        </w:rPr>
        <w:t>Técnicas de Programação II</w:t>
      </w:r>
      <w:r>
        <w:rPr>
          <w:rFonts w:ascii="Times New Roman" w:hAnsi="Times New Roman"/>
        </w:rPr>
        <w:t>.</w:t>
      </w:r>
    </w:p>
    <w:p w14:paraId="0D29E51B" w14:textId="77777777" w:rsidR="00EA3D24" w:rsidRDefault="00EA3D24" w:rsidP="00EA3D24">
      <w:pPr>
        <w:ind w:left="4536"/>
        <w:jc w:val="both"/>
        <w:rPr>
          <w:rFonts w:ascii="Times New Roman" w:hAnsi="Times New Roman"/>
        </w:rPr>
      </w:pPr>
      <w:r w:rsidRPr="00851D13">
        <w:rPr>
          <w:rFonts w:ascii="Times New Roman" w:hAnsi="Times New Roman"/>
        </w:rPr>
        <w:t>Professor</w:t>
      </w:r>
      <w:r>
        <w:rPr>
          <w:rFonts w:ascii="Times New Roman" w:hAnsi="Times New Roman"/>
        </w:rPr>
        <w:t>a</w:t>
      </w:r>
      <w:r w:rsidRPr="00851D13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Lucília Ribeiro</w:t>
      </w:r>
    </w:p>
    <w:p w14:paraId="1B46E92B" w14:textId="6FCB81CF" w:rsidR="00EA3D24" w:rsidRDefault="00EA3D24" w:rsidP="00EA3D24">
      <w:pPr>
        <w:ind w:left="45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Turma: CMP1</w:t>
      </w:r>
      <w:r w:rsidR="005D2FC1">
        <w:rPr>
          <w:rFonts w:ascii="Times New Roman" w:hAnsi="Times New Roman"/>
        </w:rPr>
        <w:t>056</w:t>
      </w:r>
      <w:r>
        <w:rPr>
          <w:rFonts w:ascii="Times New Roman" w:hAnsi="Times New Roman"/>
        </w:rPr>
        <w:t xml:space="preserve"> – C01</w:t>
      </w:r>
    </w:p>
    <w:p w14:paraId="4F088383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14AA1415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0AE38C2C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56851F24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4C0899E5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0104BCAA" w14:textId="77777777" w:rsidR="00E27786" w:rsidRDefault="00FF3AA1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Autores</w:t>
      </w:r>
    </w:p>
    <w:p w14:paraId="2DC66A66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2FEC9E14" w14:textId="4FDF57A5" w:rsidR="00A845DB" w:rsidRDefault="00351FA1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Raíky Prezotto Pereira Sahb Novaes </w:t>
      </w:r>
    </w:p>
    <w:p w14:paraId="23792E23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7AEBADC5" w14:textId="77777777" w:rsidR="00A845DB" w:rsidRDefault="00A845DB" w:rsidP="00E27786">
      <w:pPr>
        <w:pStyle w:val="SemEspaamento"/>
        <w:rPr>
          <w:rFonts w:ascii="Times New Roman" w:hAnsi="Times New Roman"/>
          <w:sz w:val="24"/>
          <w:szCs w:val="24"/>
        </w:rPr>
      </w:pPr>
    </w:p>
    <w:p w14:paraId="3E7657D7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14:paraId="5D149950" w14:textId="77777777" w:rsidR="00A845DB" w:rsidRDefault="00A845DB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Goiânia </w:t>
      </w:r>
    </w:p>
    <w:p w14:paraId="7A4A7377" w14:textId="77777777" w:rsidR="00A845DB" w:rsidRPr="00C531BD" w:rsidRDefault="00FE5650" w:rsidP="00A845DB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2B1CC1">
        <w:rPr>
          <w:rFonts w:ascii="Times New Roman" w:hAnsi="Times New Roman"/>
          <w:sz w:val="24"/>
          <w:szCs w:val="24"/>
        </w:rPr>
        <w:t>23</w:t>
      </w:r>
    </w:p>
    <w:p w14:paraId="153CA188" w14:textId="77777777" w:rsidR="00A845DB" w:rsidRDefault="00A845DB">
      <w:pPr>
        <w:rPr>
          <w:rFonts w:ascii="Times New Roman" w:hAnsi="Times New Roman"/>
          <w:sz w:val="24"/>
          <w:szCs w:val="24"/>
        </w:rPr>
      </w:pPr>
    </w:p>
    <w:p w14:paraId="37A86870" w14:textId="77777777" w:rsidR="00A845DB" w:rsidRDefault="00A845DB"/>
    <w:tbl>
      <w:tblPr>
        <w:tblW w:w="8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3"/>
        <w:gridCol w:w="4322"/>
      </w:tblGrid>
      <w:tr w:rsidR="00506EF6" w:rsidRPr="0047258B" w14:paraId="782F6E87" w14:textId="77777777" w:rsidTr="0047258B">
        <w:tc>
          <w:tcPr>
            <w:tcW w:w="8765" w:type="dxa"/>
            <w:gridSpan w:val="2"/>
            <w:shd w:val="clear" w:color="auto" w:fill="auto"/>
          </w:tcPr>
          <w:p w14:paraId="52BB5818" w14:textId="198AC313" w:rsidR="00506EF6" w:rsidRPr="0047258B" w:rsidRDefault="00A845DB" w:rsidP="00655926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47258B">
              <w:lastRenderedPageBreak/>
              <w:br w:type="page"/>
            </w:r>
            <w:r w:rsidR="00506EF6" w:rsidRPr="0047258B"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Empresa: </w:t>
            </w:r>
            <w:r w:rsidR="00351FA1">
              <w:rPr>
                <w:rFonts w:ascii="Times New Roman" w:hAnsi="Times New Roman"/>
                <w:b/>
                <w:caps/>
                <w:sz w:val="24"/>
                <w:szCs w:val="24"/>
              </w:rPr>
              <w:t>SAHB TEC</w:t>
            </w:r>
          </w:p>
        </w:tc>
      </w:tr>
      <w:tr w:rsidR="00506EF6" w:rsidRPr="0047258B" w14:paraId="54FFB66E" w14:textId="77777777" w:rsidTr="0047258B">
        <w:tc>
          <w:tcPr>
            <w:tcW w:w="8765" w:type="dxa"/>
            <w:gridSpan w:val="2"/>
            <w:shd w:val="clear" w:color="auto" w:fill="auto"/>
          </w:tcPr>
          <w:p w14:paraId="4EB01AC4" w14:textId="1BEEBC41" w:rsidR="00506EF6" w:rsidRPr="0047258B" w:rsidRDefault="00506EF6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 xml:space="preserve">Nome do projeto: </w:t>
            </w:r>
            <w:r w:rsidR="005D22B7">
              <w:rPr>
                <w:rFonts w:ascii="Times New Roman" w:hAnsi="Times New Roman"/>
                <w:b/>
                <w:sz w:val="24"/>
                <w:szCs w:val="24"/>
              </w:rPr>
              <w:t>SIUMULAÇÃO DE UM PULSEIRA AUXILIAR</w:t>
            </w:r>
          </w:p>
        </w:tc>
      </w:tr>
      <w:tr w:rsidR="00506EF6" w:rsidRPr="0047258B" w14:paraId="21DCD6E5" w14:textId="77777777" w:rsidTr="0047258B">
        <w:tc>
          <w:tcPr>
            <w:tcW w:w="8765" w:type="dxa"/>
            <w:gridSpan w:val="2"/>
            <w:shd w:val="clear" w:color="auto" w:fill="auto"/>
          </w:tcPr>
          <w:p w14:paraId="71068302" w14:textId="77777777" w:rsidR="00506EF6" w:rsidRPr="0047258B" w:rsidRDefault="00506EF6" w:rsidP="004725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sz w:val="24"/>
                <w:szCs w:val="24"/>
              </w:rPr>
              <w:t xml:space="preserve">Carta de projeto </w:t>
            </w:r>
          </w:p>
        </w:tc>
      </w:tr>
      <w:tr w:rsidR="00506EF6" w:rsidRPr="0047258B" w14:paraId="472185DC" w14:textId="77777777" w:rsidTr="0047258B">
        <w:tc>
          <w:tcPr>
            <w:tcW w:w="4443" w:type="dxa"/>
            <w:shd w:val="clear" w:color="auto" w:fill="auto"/>
          </w:tcPr>
          <w:p w14:paraId="302CC9B6" w14:textId="21EDB661" w:rsidR="00E27786" w:rsidRPr="0047258B" w:rsidRDefault="00506EF6" w:rsidP="00FF3A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 xml:space="preserve">Elaborado por: </w:t>
            </w:r>
            <w:r w:rsidR="00351FA1">
              <w:rPr>
                <w:rFonts w:ascii="Times New Roman" w:hAnsi="Times New Roman"/>
                <w:b/>
                <w:sz w:val="24"/>
                <w:szCs w:val="24"/>
              </w:rPr>
              <w:t>Raíky</w:t>
            </w:r>
          </w:p>
        </w:tc>
        <w:tc>
          <w:tcPr>
            <w:tcW w:w="4322" w:type="dxa"/>
            <w:shd w:val="clear" w:color="auto" w:fill="auto"/>
          </w:tcPr>
          <w:p w14:paraId="41431FA3" w14:textId="77777777" w:rsidR="00506EF6" w:rsidRPr="0047258B" w:rsidRDefault="00506EF6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 xml:space="preserve">Data: </w:t>
            </w:r>
          </w:p>
        </w:tc>
      </w:tr>
      <w:tr w:rsidR="00506EF6" w:rsidRPr="0047258B" w14:paraId="26885298" w14:textId="77777777" w:rsidTr="0047258B">
        <w:tc>
          <w:tcPr>
            <w:tcW w:w="4443" w:type="dxa"/>
            <w:shd w:val="clear" w:color="auto" w:fill="auto"/>
          </w:tcPr>
          <w:p w14:paraId="6C1913FF" w14:textId="77777777" w:rsidR="00506EF6" w:rsidRPr="0047258B" w:rsidRDefault="00506EF6" w:rsidP="0047258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Aprovado por:</w:t>
            </w:r>
          </w:p>
        </w:tc>
        <w:tc>
          <w:tcPr>
            <w:tcW w:w="4322" w:type="dxa"/>
            <w:shd w:val="clear" w:color="auto" w:fill="auto"/>
          </w:tcPr>
          <w:p w14:paraId="19211DFE" w14:textId="77777777" w:rsidR="00506EF6" w:rsidRPr="0047258B" w:rsidRDefault="00506EF6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Versão: 1.0</w:t>
            </w:r>
          </w:p>
        </w:tc>
      </w:tr>
    </w:tbl>
    <w:p w14:paraId="56D56955" w14:textId="77777777" w:rsidR="00C03597" w:rsidRPr="00A845DB" w:rsidRDefault="00C03597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506EF6" w:rsidRPr="0047258B" w14:paraId="564D2B2A" w14:textId="77777777" w:rsidTr="0047258B">
        <w:tc>
          <w:tcPr>
            <w:tcW w:w="8755" w:type="dxa"/>
            <w:shd w:val="clear" w:color="auto" w:fill="auto"/>
          </w:tcPr>
          <w:p w14:paraId="5436D318" w14:textId="77777777" w:rsidR="00506EF6" w:rsidRPr="0047258B" w:rsidRDefault="00506EF6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caps/>
                <w:sz w:val="24"/>
                <w:szCs w:val="24"/>
              </w:rPr>
              <w:t>Visão geral do projeto.</w:t>
            </w:r>
          </w:p>
        </w:tc>
      </w:tr>
      <w:tr w:rsidR="00506EF6" w:rsidRPr="0047258B" w14:paraId="1B906576" w14:textId="77777777" w:rsidTr="0047258B">
        <w:tc>
          <w:tcPr>
            <w:tcW w:w="8755" w:type="dxa"/>
            <w:shd w:val="clear" w:color="auto" w:fill="auto"/>
          </w:tcPr>
          <w:p w14:paraId="697DD63A" w14:textId="5EB652AE" w:rsidR="00506EF6" w:rsidRPr="00EE6BBC" w:rsidRDefault="00EE6BBC" w:rsidP="00EE6BB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 projeto em questão envolve a concepção de uma simulação que emula o funcionamento de um dispositivo de pulso projetado para auxiliar a mobilidade de indivíduos com deficiência visual em ambientes internos. Este dispositivo também possui a capacidade de alertar o usuário quando pessoas conhecidas estão nas proximidades. O aplicativo simulador do dispositivo de pulso é equipado com três sensores de detecção de objetos e três dispositivos vibratórios. Quando um objeto é detectado, o sensor correspondente ativa a vibração, indicando a direção do objeto detectado. Este mesmo princípio se aplica quando uma pessoa conhecida se aproxima do usuário.</w:t>
            </w:r>
          </w:p>
        </w:tc>
      </w:tr>
    </w:tbl>
    <w:p w14:paraId="0D91130C" w14:textId="77777777" w:rsidR="00506EF6" w:rsidRPr="00A845DB" w:rsidRDefault="00506EF6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FC190D" w:rsidRPr="0047258B" w14:paraId="05930D69" w14:textId="77777777" w:rsidTr="0047258B">
        <w:tc>
          <w:tcPr>
            <w:tcW w:w="8755" w:type="dxa"/>
            <w:shd w:val="clear" w:color="auto" w:fill="auto"/>
          </w:tcPr>
          <w:p w14:paraId="11946929" w14:textId="77777777" w:rsidR="00FC190D" w:rsidRPr="0047258B" w:rsidRDefault="00FC190D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 xml:space="preserve">METAS E OBJETIVOS DO PROJETO </w:t>
            </w:r>
          </w:p>
        </w:tc>
      </w:tr>
      <w:tr w:rsidR="00FC190D" w:rsidRPr="0047258B" w14:paraId="4F0A2411" w14:textId="77777777" w:rsidTr="0047258B">
        <w:tc>
          <w:tcPr>
            <w:tcW w:w="8755" w:type="dxa"/>
            <w:shd w:val="clear" w:color="auto" w:fill="auto"/>
          </w:tcPr>
          <w:p w14:paraId="7D1749C4" w14:textId="77777777" w:rsidR="00433A95" w:rsidRDefault="00433A95" w:rsidP="00433A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O projeto tem como meta desenvolver uma simulação de uma pulseira inteligente que possa facilitar a vida de pessoas com deficiência visual, proporcionando maior autonomia, segurança e interação social. Os objetivos específicos do projeto são:</w:t>
            </w:r>
          </w:p>
          <w:p w14:paraId="6DBD2B26" w14:textId="77777777" w:rsidR="00433A95" w:rsidRPr="00433A95" w:rsidRDefault="00433A95" w:rsidP="00433A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75DC3E" w14:textId="77777777" w:rsidR="00433A95" w:rsidRPr="00433A95" w:rsidRDefault="00433A95" w:rsidP="00433A9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Criar um aplicativo de simulação que imite o funcionamento da pulseira, utilizando sensores de objetos e vibradores para indicar a presença e a direção de obstáculos e pessoas conhecidas no ambiente.</w:t>
            </w:r>
          </w:p>
          <w:p w14:paraId="218EE9B4" w14:textId="77777777" w:rsidR="00433A95" w:rsidRPr="00433A95" w:rsidRDefault="00433A95" w:rsidP="00433A9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Avaliar a usabilidade, a eficácia e a satisfação dos usuários com deficiência visual com o aplicativo de simulação, por meio de testes e questionários.</w:t>
            </w:r>
          </w:p>
          <w:p w14:paraId="75761B81" w14:textId="60CB94C6" w:rsidR="00FC190D" w:rsidRPr="0047258B" w:rsidRDefault="00974601" w:rsidP="004725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31671EC" w14:textId="77777777" w:rsidR="00FC190D" w:rsidRPr="00A845DB" w:rsidRDefault="00FC190D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974601" w:rsidRPr="0047258B" w14:paraId="41D6A1D3" w14:textId="77777777" w:rsidTr="0047258B">
        <w:tc>
          <w:tcPr>
            <w:tcW w:w="8755" w:type="dxa"/>
            <w:shd w:val="clear" w:color="auto" w:fill="auto"/>
          </w:tcPr>
          <w:p w14:paraId="1F1D4B18" w14:textId="77777777" w:rsidR="00974601" w:rsidRPr="0047258B" w:rsidRDefault="00974601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ESCOPO DO PRODUTO</w:t>
            </w:r>
          </w:p>
        </w:tc>
      </w:tr>
      <w:tr w:rsidR="00974601" w:rsidRPr="0047258B" w14:paraId="1CFC0549" w14:textId="77777777" w:rsidTr="0047258B">
        <w:tc>
          <w:tcPr>
            <w:tcW w:w="8755" w:type="dxa"/>
            <w:shd w:val="clear" w:color="auto" w:fill="auto"/>
          </w:tcPr>
          <w:p w14:paraId="447B3E5F" w14:textId="09B7FB28" w:rsidR="00431370" w:rsidRPr="00431370" w:rsidRDefault="00431370" w:rsidP="004313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370">
              <w:rPr>
                <w:rFonts w:ascii="Times New Roman" w:hAnsi="Times New Roman"/>
                <w:sz w:val="24"/>
                <w:szCs w:val="24"/>
              </w:rPr>
              <w:t xml:space="preserve">O produto final é uma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simulação de uma </w:t>
            </w:r>
            <w:r w:rsidRPr="00431370">
              <w:rPr>
                <w:rFonts w:ascii="Times New Roman" w:hAnsi="Times New Roman"/>
                <w:sz w:val="24"/>
                <w:szCs w:val="24"/>
              </w:rPr>
              <w:t>pulseira equipada com sensores capazes de detectar a presença de pessoas conhecidas.</w:t>
            </w:r>
          </w:p>
          <w:p w14:paraId="4714AA23" w14:textId="77777777" w:rsidR="00431370" w:rsidRPr="00431370" w:rsidRDefault="00431370" w:rsidP="004313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370">
              <w:rPr>
                <w:rFonts w:ascii="Times New Roman" w:hAnsi="Times New Roman"/>
                <w:sz w:val="24"/>
                <w:szCs w:val="24"/>
              </w:rPr>
              <w:t>As funcionalidades da pulseira incluem:</w:t>
            </w:r>
          </w:p>
          <w:p w14:paraId="7ECFE291" w14:textId="6D873799" w:rsidR="00431370" w:rsidRPr="00431370" w:rsidRDefault="00431370" w:rsidP="0043137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370">
              <w:rPr>
                <w:rFonts w:ascii="Times New Roman" w:hAnsi="Times New Roman"/>
                <w:sz w:val="24"/>
                <w:szCs w:val="24"/>
              </w:rPr>
              <w:t>Detecção de pessoas conhecidas.</w:t>
            </w:r>
          </w:p>
          <w:p w14:paraId="0833DD6C" w14:textId="77777777" w:rsidR="00431370" w:rsidRPr="00431370" w:rsidRDefault="00431370" w:rsidP="0043137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370">
              <w:rPr>
                <w:rFonts w:ascii="Times New Roman" w:hAnsi="Times New Roman"/>
                <w:sz w:val="24"/>
                <w:szCs w:val="24"/>
              </w:rPr>
              <w:t>Vibração em resposta à detecção de pessoas.</w:t>
            </w:r>
          </w:p>
          <w:p w14:paraId="48C23EBE" w14:textId="77777777" w:rsidR="00431370" w:rsidRPr="00431370" w:rsidRDefault="00431370" w:rsidP="0043137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370">
              <w:rPr>
                <w:rFonts w:ascii="Times New Roman" w:hAnsi="Times New Roman"/>
                <w:sz w:val="24"/>
                <w:szCs w:val="24"/>
              </w:rPr>
              <w:t>Cadastro e exclusão de pessoas conhecidas.</w:t>
            </w:r>
          </w:p>
          <w:p w14:paraId="5EEDD5F0" w14:textId="77777777" w:rsidR="00431370" w:rsidRPr="00431370" w:rsidRDefault="00431370" w:rsidP="0043137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370">
              <w:rPr>
                <w:rFonts w:ascii="Times New Roman" w:hAnsi="Times New Roman"/>
                <w:sz w:val="24"/>
                <w:szCs w:val="24"/>
              </w:rPr>
              <w:t>Controle de acesso baseado na detecção de pessoas.</w:t>
            </w:r>
          </w:p>
          <w:p w14:paraId="4653EEC6" w14:textId="25F85FAD" w:rsidR="000A046B" w:rsidRPr="0047258B" w:rsidRDefault="000A046B" w:rsidP="004725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6395D1" w14:textId="77777777" w:rsidR="00974601" w:rsidRPr="00A845DB" w:rsidRDefault="00974601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95057" w:rsidRPr="0047258B" w14:paraId="2605D833" w14:textId="77777777" w:rsidTr="0047258B">
        <w:tc>
          <w:tcPr>
            <w:tcW w:w="8755" w:type="dxa"/>
            <w:shd w:val="clear" w:color="auto" w:fill="auto"/>
          </w:tcPr>
          <w:p w14:paraId="067733AB" w14:textId="5E809C22" w:rsidR="00A95057" w:rsidRPr="0047258B" w:rsidRDefault="00A95057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RESULT</w:t>
            </w:r>
            <w:r w:rsidR="00EA3D24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DOS PR</w:t>
            </w:r>
            <w:r w:rsidR="00EA3D24">
              <w:rPr>
                <w:rFonts w:ascii="Times New Roman" w:hAnsi="Times New Roman"/>
                <w:b/>
                <w:sz w:val="24"/>
                <w:szCs w:val="24"/>
              </w:rPr>
              <w:t>Á</w:t>
            </w: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TICOS</w:t>
            </w:r>
          </w:p>
        </w:tc>
      </w:tr>
      <w:tr w:rsidR="00A95057" w:rsidRPr="0047258B" w14:paraId="4F29E780" w14:textId="77777777" w:rsidTr="0047258B">
        <w:tc>
          <w:tcPr>
            <w:tcW w:w="8755" w:type="dxa"/>
            <w:shd w:val="clear" w:color="auto" w:fill="auto"/>
          </w:tcPr>
          <w:p w14:paraId="7725FDCF" w14:textId="77777777" w:rsidR="00433A95" w:rsidRPr="00433A95" w:rsidRDefault="00433A95" w:rsidP="00433A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O projeto visa contribuir para a melhoria da qualidade de vida de pessoas com deficiência visual, oferecendo uma solução tecnológica que possa auxiliar na sua mobilidade e interação social. Os resultados práticos esperados do projeto são:</w:t>
            </w:r>
          </w:p>
          <w:p w14:paraId="0786DB39" w14:textId="77777777" w:rsidR="00433A95" w:rsidRPr="00433A95" w:rsidRDefault="00433A95" w:rsidP="00433A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Desenvolver um aplicativo de simulação que simule o funcionamento de uma pulseira inteligente que detecta e indica a presença e a direção de obstáculos e pessoas conhecidas no ambiente, utilizando sensores de objetos e vibradores.</w:t>
            </w:r>
          </w:p>
          <w:p w14:paraId="5B94D845" w14:textId="77777777" w:rsidR="00433A95" w:rsidRPr="00433A95" w:rsidRDefault="00433A95" w:rsidP="00433A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lastRenderedPageBreak/>
              <w:t>Testar o aplicativo de simulação com usuários com deficiência visual, verificando a sua usabilidade, eficácia e satisfação com o produto.</w:t>
            </w:r>
          </w:p>
          <w:p w14:paraId="7839C29A" w14:textId="77777777" w:rsidR="00433A95" w:rsidRPr="00433A95" w:rsidRDefault="00433A95" w:rsidP="00433A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Obter feedback dos usuários com deficiência visual sobre o aplicativo de simulação, identificando pontos fortes, pontos fracos e sugestões de melhoria.</w:t>
            </w:r>
          </w:p>
          <w:p w14:paraId="5AEB9198" w14:textId="77777777" w:rsidR="00433A95" w:rsidRPr="00433A95" w:rsidRDefault="00433A95" w:rsidP="00433A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3A95">
              <w:rPr>
                <w:rFonts w:ascii="Times New Roman" w:hAnsi="Times New Roman"/>
                <w:sz w:val="24"/>
                <w:szCs w:val="24"/>
              </w:rPr>
              <w:t>Propor melhorias e recomendações para o aprimoramento da pulseira inteligente e do aplicativo de simulação, visando aumentar a sua funcionalidade, acessibilidade e aceitação pelos usuários.</w:t>
            </w:r>
          </w:p>
          <w:p w14:paraId="4943F564" w14:textId="7FE10912" w:rsidR="00A95057" w:rsidRPr="0047258B" w:rsidRDefault="00A95057" w:rsidP="004725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A3021A" w14:textId="77777777" w:rsidR="00A95057" w:rsidRPr="00A845DB" w:rsidRDefault="00A95057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95057" w:rsidRPr="0047258B" w14:paraId="3D8553A5" w14:textId="77777777" w:rsidTr="0047258B">
        <w:tc>
          <w:tcPr>
            <w:tcW w:w="8755" w:type="dxa"/>
            <w:shd w:val="clear" w:color="auto" w:fill="auto"/>
          </w:tcPr>
          <w:p w14:paraId="299468CD" w14:textId="77777777" w:rsidR="00A95057" w:rsidRPr="0047258B" w:rsidRDefault="009D1B22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REQUISITOS DO PROJETO</w:t>
            </w:r>
          </w:p>
        </w:tc>
      </w:tr>
      <w:tr w:rsidR="00A95057" w:rsidRPr="0047258B" w14:paraId="46F60E65" w14:textId="77777777" w:rsidTr="0047258B">
        <w:tc>
          <w:tcPr>
            <w:tcW w:w="8755" w:type="dxa"/>
            <w:shd w:val="clear" w:color="auto" w:fill="auto"/>
          </w:tcPr>
          <w:p w14:paraId="418ACB8C" w14:textId="77777777" w:rsidR="00EE6BBC" w:rsidRPr="00EE6BBC" w:rsidRDefault="00EE6BBC" w:rsidP="00EE6B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6BBC">
              <w:rPr>
                <w:rFonts w:ascii="Times New Roman" w:hAnsi="Times New Roman"/>
                <w:sz w:val="24"/>
                <w:szCs w:val="24"/>
              </w:rPr>
              <w:t>Contratação de dois programadores especializados.</w:t>
            </w:r>
          </w:p>
          <w:p w14:paraId="04AF865D" w14:textId="77777777" w:rsidR="00EE6BBC" w:rsidRPr="00EE6BBC" w:rsidRDefault="00EE6BBC" w:rsidP="00EE6B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6BBC">
              <w:rPr>
                <w:rFonts w:ascii="Times New Roman" w:hAnsi="Times New Roman"/>
                <w:sz w:val="24"/>
                <w:szCs w:val="24"/>
              </w:rPr>
              <w:t>Investimento inicial de R$ 8.000,00 para remuneração dos desenvolvedores.</w:t>
            </w:r>
          </w:p>
          <w:p w14:paraId="5CC262B8" w14:textId="77777777" w:rsidR="00EE6BBC" w:rsidRPr="00EE6BBC" w:rsidRDefault="00EE6BBC" w:rsidP="00EE6B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6BBC">
              <w:rPr>
                <w:rFonts w:ascii="Times New Roman" w:hAnsi="Times New Roman"/>
                <w:sz w:val="24"/>
                <w:szCs w:val="24"/>
              </w:rPr>
              <w:t>Agendamento de reuniões periódicas com os stakeholders.</w:t>
            </w:r>
          </w:p>
          <w:p w14:paraId="2CB0AC98" w14:textId="77777777" w:rsidR="00EE6BBC" w:rsidRDefault="00EE6BBC" w:rsidP="00EE6B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6BBC">
              <w:rPr>
                <w:rFonts w:ascii="Times New Roman" w:hAnsi="Times New Roman"/>
                <w:sz w:val="24"/>
                <w:szCs w:val="24"/>
              </w:rPr>
              <w:t xml:space="preserve">Utilização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bibliotecas em pyhton </w:t>
            </w:r>
          </w:p>
          <w:p w14:paraId="259E5A2C" w14:textId="2FF04FB6" w:rsidR="009D1B22" w:rsidRPr="00EE6BBC" w:rsidRDefault="00EE6BBC" w:rsidP="00EE6B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Logica para cirar </w:t>
            </w:r>
            <w:r w:rsidRPr="00EE6BBC">
              <w:rPr>
                <w:rFonts w:ascii="Times New Roman" w:hAnsi="Times New Roman"/>
                <w:sz w:val="24"/>
                <w:szCs w:val="24"/>
              </w:rPr>
              <w:t>de sensores para detecção de presenç</w:t>
            </w:r>
            <w:r>
              <w:rPr>
                <w:rFonts w:ascii="Times New Roman" w:hAnsi="Times New Roman"/>
                <w:sz w:val="24"/>
                <w:szCs w:val="24"/>
              </w:rPr>
              <w:t>a com um objeto programável</w:t>
            </w:r>
          </w:p>
        </w:tc>
      </w:tr>
    </w:tbl>
    <w:p w14:paraId="68930C4F" w14:textId="77777777" w:rsidR="00A95057" w:rsidRDefault="00A95057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9D1B22" w:rsidRPr="0047258B" w14:paraId="40A02CBB" w14:textId="77777777" w:rsidTr="0047258B">
        <w:tc>
          <w:tcPr>
            <w:tcW w:w="8755" w:type="dxa"/>
            <w:shd w:val="clear" w:color="auto" w:fill="auto"/>
          </w:tcPr>
          <w:p w14:paraId="6C4C27CF" w14:textId="77777777" w:rsidR="009D1B22" w:rsidRPr="0047258B" w:rsidRDefault="009D1B22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ESTIMATIVA DE CUSTO E TEMPO</w:t>
            </w:r>
          </w:p>
        </w:tc>
      </w:tr>
      <w:tr w:rsidR="009D1B22" w:rsidRPr="0047258B" w14:paraId="5BBB13D8" w14:textId="77777777" w:rsidTr="0047258B">
        <w:tc>
          <w:tcPr>
            <w:tcW w:w="8755" w:type="dxa"/>
            <w:shd w:val="clear" w:color="auto" w:fill="auto"/>
          </w:tcPr>
          <w:p w14:paraId="5BE0D793" w14:textId="441D899C" w:rsidR="009D1B22" w:rsidRPr="0047258B" w:rsidRDefault="00EE6BBC" w:rsidP="009375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6BBC">
              <w:rPr>
                <w:rFonts w:ascii="Times New Roman" w:hAnsi="Times New Roman"/>
                <w:sz w:val="24"/>
                <w:szCs w:val="24"/>
              </w:rPr>
              <w:t xml:space="preserve">O projeto está previsto para ser concluído em um prazo de dois meses, com um investimento estimado de R$ </w:t>
            </w:r>
            <w:r>
              <w:rPr>
                <w:rFonts w:ascii="Times New Roman" w:hAnsi="Times New Roman"/>
                <w:sz w:val="24"/>
                <w:szCs w:val="24"/>
              </w:rPr>
              <w:t>10.000.00</w:t>
            </w:r>
            <w:r w:rsidRPr="00EE6BB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2F51F75" w14:textId="77777777" w:rsidR="00E27786" w:rsidRDefault="00E27786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076EF7" w:rsidRPr="0047258B" w14:paraId="13E548AF" w14:textId="77777777" w:rsidTr="0047258B">
        <w:tc>
          <w:tcPr>
            <w:tcW w:w="8755" w:type="dxa"/>
            <w:shd w:val="clear" w:color="auto" w:fill="auto"/>
          </w:tcPr>
          <w:p w14:paraId="00C4AB1E" w14:textId="77777777" w:rsidR="00076EF7" w:rsidRPr="0047258B" w:rsidRDefault="00076EF7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ESTUDO DA VIABILIDADE</w:t>
            </w:r>
          </w:p>
        </w:tc>
      </w:tr>
      <w:tr w:rsidR="00076EF7" w:rsidRPr="0047258B" w14:paraId="60AD616F" w14:textId="77777777" w:rsidTr="0047258B">
        <w:tc>
          <w:tcPr>
            <w:tcW w:w="8755" w:type="dxa"/>
            <w:shd w:val="clear" w:color="auto" w:fill="auto"/>
          </w:tcPr>
          <w:p w14:paraId="5E22308C" w14:textId="08BF1892" w:rsidR="00076EF7" w:rsidRPr="0047258B" w:rsidRDefault="00EE6BBC" w:rsidP="00B055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6BBC">
              <w:rPr>
                <w:rFonts w:ascii="Times New Roman" w:hAnsi="Times New Roman"/>
                <w:sz w:val="24"/>
                <w:szCs w:val="24"/>
              </w:rPr>
              <w:t xml:space="preserve">O investimento total para a realização do projeto será de R$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EE6BBC">
              <w:rPr>
                <w:rFonts w:ascii="Times New Roman" w:hAnsi="Times New Roman"/>
                <w:sz w:val="24"/>
                <w:szCs w:val="24"/>
              </w:rPr>
              <w:t>0.000,00. Com a redução estimada de ocorrências de ac</w:t>
            </w:r>
            <w:r>
              <w:rPr>
                <w:rFonts w:ascii="Times New Roman" w:hAnsi="Times New Roman"/>
                <w:sz w:val="24"/>
                <w:szCs w:val="24"/>
              </w:rPr>
              <w:t>identes domesticos de deficientes visuais</w:t>
            </w:r>
            <w:r w:rsidRPr="00EE6BBC">
              <w:rPr>
                <w:rFonts w:ascii="Times New Roman" w:hAnsi="Times New Roman"/>
                <w:sz w:val="24"/>
                <w:szCs w:val="24"/>
              </w:rPr>
              <w:t>, espera-se uma melhoria significativa na segurança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dos usuários</w:t>
            </w:r>
            <w:r w:rsidRPr="00EE6BBC">
              <w:rPr>
                <w:rFonts w:ascii="Times New Roman" w:hAnsi="Times New Roman"/>
                <w:sz w:val="24"/>
                <w:szCs w:val="24"/>
              </w:rPr>
              <w:t>. Estima-se que o retorno do investimento ocorrerá em aproximadamente três meses após a implantação do novo sistema de pulseira IoT.</w:t>
            </w:r>
          </w:p>
        </w:tc>
      </w:tr>
    </w:tbl>
    <w:p w14:paraId="767FB723" w14:textId="77777777" w:rsidR="009D1B22" w:rsidRPr="00A845DB" w:rsidRDefault="009D1B22">
      <w:pPr>
        <w:rPr>
          <w:rFonts w:ascii="Times New Roman" w:hAnsi="Times New Roman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433"/>
      </w:tblGrid>
      <w:tr w:rsidR="00D87E94" w:rsidRPr="0047258B" w14:paraId="02B9C5E2" w14:textId="77777777" w:rsidTr="0047258B">
        <w:tc>
          <w:tcPr>
            <w:tcW w:w="8755" w:type="dxa"/>
            <w:gridSpan w:val="2"/>
            <w:shd w:val="clear" w:color="auto" w:fill="auto"/>
          </w:tcPr>
          <w:p w14:paraId="1CA1B56D" w14:textId="77777777" w:rsidR="00D87E94" w:rsidRPr="0047258B" w:rsidRDefault="00D87E94" w:rsidP="004725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258B">
              <w:rPr>
                <w:rFonts w:ascii="Times New Roman" w:hAnsi="Times New Roman"/>
                <w:b/>
                <w:sz w:val="24"/>
                <w:szCs w:val="24"/>
              </w:rPr>
              <w:t>DESCRIÇÃO DOS STAKEHOLDERS</w:t>
            </w:r>
          </w:p>
        </w:tc>
      </w:tr>
      <w:tr w:rsidR="00D87E94" w:rsidRPr="0047258B" w14:paraId="42A4919F" w14:textId="77777777" w:rsidTr="0047258B">
        <w:tc>
          <w:tcPr>
            <w:tcW w:w="4322" w:type="dxa"/>
            <w:shd w:val="clear" w:color="auto" w:fill="auto"/>
          </w:tcPr>
          <w:p w14:paraId="2BE913D1" w14:textId="0BC1559C" w:rsidR="00D87E94" w:rsidRPr="0047258B" w:rsidRDefault="00EE6BBC" w:rsidP="006559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Raíky</w:t>
            </w:r>
          </w:p>
        </w:tc>
        <w:tc>
          <w:tcPr>
            <w:tcW w:w="4433" w:type="dxa"/>
            <w:shd w:val="clear" w:color="auto" w:fill="auto"/>
          </w:tcPr>
          <w:p w14:paraId="27AA12EB" w14:textId="77777777" w:rsidR="006874F2" w:rsidRPr="0047258B" w:rsidRDefault="006874F2" w:rsidP="004725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sz w:val="24"/>
                <w:szCs w:val="24"/>
              </w:rPr>
              <w:t xml:space="preserve">Gerente do Projeto </w:t>
            </w:r>
          </w:p>
        </w:tc>
      </w:tr>
      <w:tr w:rsidR="0047258B" w:rsidRPr="0047258B" w14:paraId="0C0059B4" w14:textId="77777777" w:rsidTr="0047258B">
        <w:tc>
          <w:tcPr>
            <w:tcW w:w="4322" w:type="dxa"/>
            <w:shd w:val="clear" w:color="auto" w:fill="auto"/>
          </w:tcPr>
          <w:p w14:paraId="3E7348D8" w14:textId="79E03AE7" w:rsidR="0047258B" w:rsidRPr="0047258B" w:rsidRDefault="00EE6BBC" w:rsidP="006559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Raíky</w:t>
            </w:r>
          </w:p>
        </w:tc>
        <w:tc>
          <w:tcPr>
            <w:tcW w:w="4433" w:type="dxa"/>
            <w:shd w:val="clear" w:color="auto" w:fill="auto"/>
          </w:tcPr>
          <w:p w14:paraId="67BE5644" w14:textId="77777777" w:rsidR="0047258B" w:rsidRPr="0047258B" w:rsidRDefault="0047258B" w:rsidP="004725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sz w:val="24"/>
                <w:szCs w:val="24"/>
              </w:rPr>
              <w:t>Sub Gerente do Projeto / Programador</w:t>
            </w:r>
          </w:p>
        </w:tc>
      </w:tr>
      <w:tr w:rsidR="00547BA3" w:rsidRPr="0047258B" w14:paraId="0CAFFCC1" w14:textId="77777777" w:rsidTr="0047258B">
        <w:tc>
          <w:tcPr>
            <w:tcW w:w="4322" w:type="dxa"/>
            <w:shd w:val="clear" w:color="auto" w:fill="auto"/>
          </w:tcPr>
          <w:p w14:paraId="047E108E" w14:textId="0B1C7031" w:rsidR="00547BA3" w:rsidRPr="0047258B" w:rsidRDefault="00EE6BBC" w:rsidP="006559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Raíky</w:t>
            </w:r>
          </w:p>
        </w:tc>
        <w:tc>
          <w:tcPr>
            <w:tcW w:w="4433" w:type="dxa"/>
            <w:shd w:val="clear" w:color="auto" w:fill="auto"/>
          </w:tcPr>
          <w:p w14:paraId="734DD9F8" w14:textId="77777777" w:rsidR="00547BA3" w:rsidRPr="0047258B" w:rsidRDefault="00547BA3" w:rsidP="004725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Programador</w:t>
            </w:r>
            <w:r w:rsidR="00EE6831">
              <w:rPr>
                <w:rFonts w:ascii="Times New Roman" w:hAnsi="Times New Roman"/>
                <w:sz w:val="24"/>
                <w:szCs w:val="24"/>
              </w:rPr>
              <w:t>/Analista de Teste</w:t>
            </w:r>
          </w:p>
        </w:tc>
      </w:tr>
      <w:tr w:rsidR="009221DB" w:rsidRPr="0047258B" w14:paraId="0ED85B16" w14:textId="77777777" w:rsidTr="0047258B">
        <w:tc>
          <w:tcPr>
            <w:tcW w:w="4322" w:type="dxa"/>
            <w:shd w:val="clear" w:color="auto" w:fill="auto"/>
          </w:tcPr>
          <w:p w14:paraId="56801CC1" w14:textId="347DF386" w:rsidR="009221DB" w:rsidRPr="0047258B" w:rsidRDefault="00EE6BBC" w:rsidP="004725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Raíky</w:t>
            </w:r>
          </w:p>
        </w:tc>
        <w:tc>
          <w:tcPr>
            <w:tcW w:w="4433" w:type="dxa"/>
            <w:shd w:val="clear" w:color="auto" w:fill="auto"/>
          </w:tcPr>
          <w:p w14:paraId="0BDBEB23" w14:textId="77777777" w:rsidR="009221DB" w:rsidRPr="0047258B" w:rsidRDefault="009221DB" w:rsidP="006559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sz w:val="24"/>
                <w:szCs w:val="24"/>
              </w:rPr>
              <w:t>Administrador</w:t>
            </w:r>
            <w:r w:rsidR="002B1CC1">
              <w:rPr>
                <w:rFonts w:ascii="Times New Roman" w:hAnsi="Times New Roman"/>
                <w:sz w:val="24"/>
                <w:szCs w:val="24"/>
              </w:rPr>
              <w:t>a</w:t>
            </w:r>
            <w:r w:rsidRPr="0047258B">
              <w:rPr>
                <w:rFonts w:ascii="Times New Roman" w:hAnsi="Times New Roman"/>
                <w:sz w:val="24"/>
                <w:szCs w:val="24"/>
              </w:rPr>
              <w:t xml:space="preserve"> da </w:t>
            </w:r>
            <w:r w:rsidR="00547BA3">
              <w:rPr>
                <w:rFonts w:ascii="Times New Roman" w:hAnsi="Times New Roman"/>
                <w:sz w:val="24"/>
                <w:szCs w:val="24"/>
              </w:rPr>
              <w:t>P</w:t>
            </w:r>
            <w:r w:rsidR="00547BA3" w:rsidRPr="0047258B">
              <w:rPr>
                <w:rFonts w:ascii="Times New Roman" w:hAnsi="Times New Roman"/>
                <w:sz w:val="24"/>
                <w:szCs w:val="24"/>
              </w:rPr>
              <w:t xml:space="preserve">izzaria </w:t>
            </w:r>
            <w:r w:rsidR="00547BA3">
              <w:rPr>
                <w:rFonts w:ascii="Times New Roman" w:hAnsi="Times New Roman"/>
                <w:sz w:val="24"/>
                <w:szCs w:val="24"/>
              </w:rPr>
              <w:t>Caldo de Cana</w:t>
            </w:r>
          </w:p>
        </w:tc>
      </w:tr>
      <w:tr w:rsidR="009221DB" w:rsidRPr="0047258B" w14:paraId="0A917453" w14:textId="77777777" w:rsidTr="0047258B">
        <w:tc>
          <w:tcPr>
            <w:tcW w:w="4322" w:type="dxa"/>
            <w:shd w:val="clear" w:color="auto" w:fill="auto"/>
          </w:tcPr>
          <w:p w14:paraId="1D2B0567" w14:textId="0E8C4100" w:rsidR="009221DB" w:rsidRPr="0047258B" w:rsidRDefault="00EE6BBC" w:rsidP="004725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Raíky</w:t>
            </w:r>
          </w:p>
        </w:tc>
        <w:tc>
          <w:tcPr>
            <w:tcW w:w="4433" w:type="dxa"/>
            <w:shd w:val="clear" w:color="auto" w:fill="auto"/>
          </w:tcPr>
          <w:p w14:paraId="167B12EB" w14:textId="77777777" w:rsidR="009221DB" w:rsidRPr="0047258B" w:rsidRDefault="009221DB" w:rsidP="006559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58B">
              <w:rPr>
                <w:rFonts w:ascii="Times New Roman" w:hAnsi="Times New Roman"/>
                <w:sz w:val="24"/>
                <w:szCs w:val="24"/>
              </w:rPr>
              <w:t xml:space="preserve">Proprietária da </w:t>
            </w:r>
            <w:r w:rsidR="00547BA3">
              <w:rPr>
                <w:rFonts w:ascii="Times New Roman" w:hAnsi="Times New Roman"/>
                <w:sz w:val="24"/>
                <w:szCs w:val="24"/>
              </w:rPr>
              <w:t>P</w:t>
            </w:r>
            <w:r w:rsidR="00547BA3" w:rsidRPr="0047258B">
              <w:rPr>
                <w:rFonts w:ascii="Times New Roman" w:hAnsi="Times New Roman"/>
                <w:sz w:val="24"/>
                <w:szCs w:val="24"/>
              </w:rPr>
              <w:t xml:space="preserve">izzaria </w:t>
            </w:r>
            <w:r w:rsidR="00547BA3">
              <w:rPr>
                <w:rFonts w:ascii="Times New Roman" w:hAnsi="Times New Roman"/>
                <w:sz w:val="24"/>
                <w:szCs w:val="24"/>
              </w:rPr>
              <w:t>Caldo de Cana</w:t>
            </w:r>
          </w:p>
        </w:tc>
      </w:tr>
    </w:tbl>
    <w:p w14:paraId="09285B6A" w14:textId="77777777" w:rsidR="008D607A" w:rsidRPr="00A845DB" w:rsidRDefault="008D607A">
      <w:pPr>
        <w:rPr>
          <w:rFonts w:ascii="Times New Roman" w:hAnsi="Times New Roman"/>
          <w:sz w:val="24"/>
          <w:szCs w:val="24"/>
        </w:rPr>
      </w:pPr>
    </w:p>
    <w:p w14:paraId="6C479B04" w14:textId="77777777" w:rsidR="009221DB" w:rsidRPr="00A845DB" w:rsidRDefault="009221DB">
      <w:pPr>
        <w:rPr>
          <w:rFonts w:ascii="Times New Roman" w:hAnsi="Times New Roman"/>
          <w:sz w:val="24"/>
          <w:szCs w:val="24"/>
        </w:rPr>
      </w:pPr>
    </w:p>
    <w:p w14:paraId="1212DA6C" w14:textId="77777777" w:rsidR="009221DB" w:rsidRPr="00A845DB" w:rsidRDefault="009221DB">
      <w:pPr>
        <w:rPr>
          <w:rFonts w:ascii="Times New Roman" w:hAnsi="Times New Roman"/>
          <w:sz w:val="24"/>
          <w:szCs w:val="24"/>
        </w:rPr>
      </w:pPr>
    </w:p>
    <w:p w14:paraId="78521F59" w14:textId="77777777" w:rsidR="009221DB" w:rsidRPr="00A845DB" w:rsidRDefault="009221DB" w:rsidP="009221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t>Autorização</w:t>
      </w:r>
    </w:p>
    <w:p w14:paraId="0189896E" w14:textId="77777777" w:rsidR="009221DB" w:rsidRPr="00A845DB" w:rsidRDefault="009221DB" w:rsidP="009221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t>_______________________________</w:t>
      </w:r>
    </w:p>
    <w:p w14:paraId="1469EA40" w14:textId="77777777" w:rsidR="009221DB" w:rsidRPr="00A845DB" w:rsidRDefault="009221DB" w:rsidP="009221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t>Autorizo a execução deste.</w:t>
      </w:r>
    </w:p>
    <w:p w14:paraId="3E4C4FF3" w14:textId="77777777" w:rsidR="009221DB" w:rsidRPr="00A845DB" w:rsidRDefault="009221DB" w:rsidP="009221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t>(Assinatura do cliente ou patrocinador)</w:t>
      </w:r>
    </w:p>
    <w:p w14:paraId="10A3F330" w14:textId="77777777" w:rsidR="00A845DB" w:rsidRPr="00A845DB" w:rsidRDefault="00A845DB" w:rsidP="009221DB">
      <w:pPr>
        <w:pStyle w:val="SemEspaamento"/>
        <w:rPr>
          <w:rFonts w:ascii="Times New Roman" w:hAnsi="Times New Roman"/>
          <w:sz w:val="24"/>
          <w:szCs w:val="24"/>
        </w:rPr>
      </w:pPr>
    </w:p>
    <w:p w14:paraId="4BF5721B" w14:textId="77777777" w:rsidR="00A845DB" w:rsidRPr="00A845DB" w:rsidRDefault="00A845DB" w:rsidP="009221DB">
      <w:pPr>
        <w:pStyle w:val="SemEspaamento"/>
        <w:rPr>
          <w:rFonts w:ascii="Times New Roman" w:hAnsi="Times New Roman"/>
          <w:sz w:val="24"/>
          <w:szCs w:val="24"/>
        </w:rPr>
      </w:pPr>
    </w:p>
    <w:p w14:paraId="22274190" w14:textId="77777777" w:rsidR="00A845DB" w:rsidRPr="00A845DB" w:rsidRDefault="00A845DB" w:rsidP="009221DB">
      <w:pPr>
        <w:pStyle w:val="SemEspaamento"/>
        <w:rPr>
          <w:rFonts w:ascii="Times New Roman" w:hAnsi="Times New Roman"/>
          <w:sz w:val="24"/>
          <w:szCs w:val="24"/>
        </w:rPr>
      </w:pPr>
    </w:p>
    <w:p w14:paraId="570AFD4A" w14:textId="759664D2" w:rsidR="00A845DB" w:rsidRPr="00A845DB" w:rsidRDefault="00A845DB" w:rsidP="00A845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t>Gerente de Projeto</w:t>
      </w:r>
    </w:p>
    <w:p w14:paraId="5BA3E0C4" w14:textId="6289FDEE" w:rsidR="00A845DB" w:rsidRPr="00A845DB" w:rsidRDefault="00A845DB" w:rsidP="00A845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lastRenderedPageBreak/>
        <w:t>___________________</w:t>
      </w:r>
      <w:r w:rsidR="00EE6BBC" w:rsidRPr="00EE6BBC">
        <w:rPr>
          <w:rFonts w:ascii="Times New Roman" w:hAnsi="Times New Roman"/>
          <w:sz w:val="24"/>
          <w:szCs w:val="24"/>
        </w:rPr>
        <w:t xml:space="preserve"> </w:t>
      </w:r>
      <w:r w:rsidR="00EE6BBC" w:rsidRPr="00EE6BBC">
        <w:rPr>
          <w:rFonts w:ascii="Times New Roman" w:hAnsi="Times New Roman"/>
          <w:sz w:val="24"/>
          <w:szCs w:val="24"/>
          <w:u w:val="single"/>
        </w:rPr>
        <w:t>Raíky Prezotto Pereira Sahb Novaes</w:t>
      </w:r>
      <w:r w:rsidR="00EE6BBC">
        <w:rPr>
          <w:rFonts w:ascii="Times New Roman" w:hAnsi="Times New Roman"/>
          <w:sz w:val="24"/>
          <w:szCs w:val="24"/>
        </w:rPr>
        <w:t xml:space="preserve"> </w:t>
      </w:r>
      <w:r w:rsidRPr="00A845DB">
        <w:rPr>
          <w:rFonts w:ascii="Times New Roman" w:hAnsi="Times New Roman"/>
          <w:sz w:val="24"/>
          <w:szCs w:val="24"/>
        </w:rPr>
        <w:t>____________</w:t>
      </w:r>
    </w:p>
    <w:p w14:paraId="38F293B9" w14:textId="77777777" w:rsidR="00A845DB" w:rsidRPr="00A845DB" w:rsidRDefault="00A845DB" w:rsidP="00A845DB">
      <w:pPr>
        <w:pStyle w:val="SemEspaamento"/>
        <w:rPr>
          <w:rFonts w:ascii="Times New Roman" w:hAnsi="Times New Roman"/>
          <w:sz w:val="24"/>
          <w:szCs w:val="24"/>
        </w:rPr>
      </w:pPr>
      <w:r w:rsidRPr="00A845DB">
        <w:rPr>
          <w:rFonts w:ascii="Times New Roman" w:hAnsi="Times New Roman"/>
          <w:sz w:val="24"/>
          <w:szCs w:val="24"/>
        </w:rPr>
        <w:t>(Assinatura do gerente de projeto)</w:t>
      </w:r>
    </w:p>
    <w:sectPr w:rsidR="00A845DB" w:rsidRPr="00A845DB" w:rsidSect="00EA3D2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77FE" w14:textId="77777777" w:rsidR="00B310BB" w:rsidRDefault="00B310BB" w:rsidP="00A845DB">
      <w:pPr>
        <w:spacing w:after="0" w:line="240" w:lineRule="auto"/>
      </w:pPr>
      <w:r>
        <w:separator/>
      </w:r>
    </w:p>
  </w:endnote>
  <w:endnote w:type="continuationSeparator" w:id="0">
    <w:p w14:paraId="6FFB1584" w14:textId="77777777" w:rsidR="00B310BB" w:rsidRDefault="00B310BB" w:rsidP="00A8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1C84" w14:textId="77777777" w:rsidR="00B310BB" w:rsidRDefault="00B310BB" w:rsidP="00A845DB">
      <w:pPr>
        <w:spacing w:after="0" w:line="240" w:lineRule="auto"/>
      </w:pPr>
      <w:r>
        <w:separator/>
      </w:r>
    </w:p>
  </w:footnote>
  <w:footnote w:type="continuationSeparator" w:id="0">
    <w:p w14:paraId="450532A1" w14:textId="77777777" w:rsidR="00B310BB" w:rsidRDefault="00B310BB" w:rsidP="00A8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47A2"/>
    <w:multiLevelType w:val="multilevel"/>
    <w:tmpl w:val="A6B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D355E"/>
    <w:multiLevelType w:val="hybridMultilevel"/>
    <w:tmpl w:val="335E1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A98"/>
    <w:multiLevelType w:val="multilevel"/>
    <w:tmpl w:val="EDB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43A73"/>
    <w:multiLevelType w:val="multilevel"/>
    <w:tmpl w:val="290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74290"/>
    <w:multiLevelType w:val="hybridMultilevel"/>
    <w:tmpl w:val="AF0E5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785876">
    <w:abstractNumId w:val="4"/>
  </w:num>
  <w:num w:numId="2" w16cid:durableId="1580481761">
    <w:abstractNumId w:val="1"/>
  </w:num>
  <w:num w:numId="3" w16cid:durableId="183324145">
    <w:abstractNumId w:val="2"/>
  </w:num>
  <w:num w:numId="4" w16cid:durableId="460802365">
    <w:abstractNumId w:val="3"/>
  </w:num>
  <w:num w:numId="5" w16cid:durableId="203453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3A"/>
    <w:rsid w:val="00012263"/>
    <w:rsid w:val="00076EF7"/>
    <w:rsid w:val="000A046B"/>
    <w:rsid w:val="000E3BBE"/>
    <w:rsid w:val="00115C93"/>
    <w:rsid w:val="00167EB6"/>
    <w:rsid w:val="002B1CC1"/>
    <w:rsid w:val="002D6056"/>
    <w:rsid w:val="003433B9"/>
    <w:rsid w:val="00351FA1"/>
    <w:rsid w:val="00365E7C"/>
    <w:rsid w:val="004118B3"/>
    <w:rsid w:val="00431370"/>
    <w:rsid w:val="00433A95"/>
    <w:rsid w:val="004668B0"/>
    <w:rsid w:val="00470928"/>
    <w:rsid w:val="0047258B"/>
    <w:rsid w:val="00490438"/>
    <w:rsid w:val="0049390B"/>
    <w:rsid w:val="004C67EA"/>
    <w:rsid w:val="00506EF6"/>
    <w:rsid w:val="00512F3A"/>
    <w:rsid w:val="00547BA3"/>
    <w:rsid w:val="00551D4B"/>
    <w:rsid w:val="005975B7"/>
    <w:rsid w:val="005D13B2"/>
    <w:rsid w:val="005D22B7"/>
    <w:rsid w:val="005D2FC1"/>
    <w:rsid w:val="00655926"/>
    <w:rsid w:val="006874F2"/>
    <w:rsid w:val="0070240F"/>
    <w:rsid w:val="00791656"/>
    <w:rsid w:val="00842F11"/>
    <w:rsid w:val="008507D5"/>
    <w:rsid w:val="008D0540"/>
    <w:rsid w:val="008D607A"/>
    <w:rsid w:val="009221DB"/>
    <w:rsid w:val="0093759F"/>
    <w:rsid w:val="00974601"/>
    <w:rsid w:val="009C6328"/>
    <w:rsid w:val="009D1B22"/>
    <w:rsid w:val="00A233A7"/>
    <w:rsid w:val="00A845DB"/>
    <w:rsid w:val="00A95057"/>
    <w:rsid w:val="00B05537"/>
    <w:rsid w:val="00B310BB"/>
    <w:rsid w:val="00B34103"/>
    <w:rsid w:val="00C03597"/>
    <w:rsid w:val="00CB3DCA"/>
    <w:rsid w:val="00CD13B3"/>
    <w:rsid w:val="00D87E94"/>
    <w:rsid w:val="00DB36B3"/>
    <w:rsid w:val="00DC6373"/>
    <w:rsid w:val="00E27786"/>
    <w:rsid w:val="00EA3D24"/>
    <w:rsid w:val="00ED2370"/>
    <w:rsid w:val="00EE6831"/>
    <w:rsid w:val="00EE6BBC"/>
    <w:rsid w:val="00F13503"/>
    <w:rsid w:val="00F33BE1"/>
    <w:rsid w:val="00F4546D"/>
    <w:rsid w:val="00FC190D"/>
    <w:rsid w:val="00FC4A95"/>
    <w:rsid w:val="00FE5650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7A06"/>
  <w15:chartTrackingRefBased/>
  <w15:docId w15:val="{9A33309A-A993-416D-BE6B-1BBAF277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5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0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046B"/>
    <w:pPr>
      <w:ind w:left="720"/>
      <w:contextualSpacing/>
    </w:pPr>
  </w:style>
  <w:style w:type="paragraph" w:styleId="SemEspaamento">
    <w:name w:val="No Spacing"/>
    <w:uiPriority w:val="1"/>
    <w:qFormat/>
    <w:rsid w:val="009221DB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A8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45DB"/>
  </w:style>
  <w:style w:type="paragraph" w:styleId="Rodap">
    <w:name w:val="footer"/>
    <w:basedOn w:val="Normal"/>
    <w:link w:val="RodapChar"/>
    <w:uiPriority w:val="99"/>
    <w:unhideWhenUsed/>
    <w:rsid w:val="00A8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45DB"/>
  </w:style>
  <w:style w:type="paragraph" w:styleId="Textodebalo">
    <w:name w:val="Balloon Text"/>
    <w:basedOn w:val="Normal"/>
    <w:link w:val="TextodebaloChar"/>
    <w:uiPriority w:val="99"/>
    <w:semiHidden/>
    <w:unhideWhenUsed/>
    <w:rsid w:val="00A845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A845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6B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joriver\_PUC_GO\fund_eng-soft\gerencia-projetos\CARTA%20DE%20PROJETO%20-%20Luso%20Augusto%20e%20Marlon%20Rezend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E6D77EA949F1439397D8CD7E7D8682" ma:contentTypeVersion="1" ma:contentTypeDescription="Crie um novo documento." ma:contentTypeScope="" ma:versionID="57ec655bde92824f83ff027731696c1a">
  <xsd:schema xmlns:xsd="http://www.w3.org/2001/XMLSchema" xmlns:xs="http://www.w3.org/2001/XMLSchema" xmlns:p="http://schemas.microsoft.com/office/2006/metadata/properties" xmlns:ns2="bf4c474e-a0d3-4564-94ce-14d95bccf07f" targetNamespace="http://schemas.microsoft.com/office/2006/metadata/properties" ma:root="true" ma:fieldsID="15f81d6645256e6da6b981bf3eb17ed1" ns2:_="">
    <xsd:import namespace="bf4c474e-a0d3-4564-94ce-14d95bccf07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c474e-a0d3-4564-94ce-14d95bccf0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3C7BC6-A725-4DC8-8BFF-32921AA02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c474e-a0d3-4564-94ce-14d95bccf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6D00C7-2CB9-4D7F-9274-D4FB332F57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PROJETO - Luso Augusto e Marlon Rezende.dotx</Template>
  <TotalTime>67</TotalTime>
  <Pages>4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Lucília</dc:creator>
  <cp:keywords/>
  <cp:lastModifiedBy>RAIKY PREZOTTO PEREIRA SAHB NOVAES</cp:lastModifiedBy>
  <cp:revision>7</cp:revision>
  <cp:lastPrinted>2012-05-12T02:26:00Z</cp:lastPrinted>
  <dcterms:created xsi:type="dcterms:W3CDTF">2023-10-09T16:54:00Z</dcterms:created>
  <dcterms:modified xsi:type="dcterms:W3CDTF">2023-10-17T01:05:00Z</dcterms:modified>
</cp:coreProperties>
</file>